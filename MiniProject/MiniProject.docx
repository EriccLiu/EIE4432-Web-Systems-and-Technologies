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6D" w:rsidRPr="003646D4" w:rsidRDefault="0099286D" w:rsidP="009F10ED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3646D4">
        <w:rPr>
          <w:rFonts w:ascii="Times New Roman" w:hAnsi="Times New Roman"/>
          <w:b/>
          <w:bCs/>
          <w:kern w:val="36"/>
          <w:sz w:val="48"/>
          <w:szCs w:val="48"/>
        </w:rPr>
        <w:t>Mini-</w:t>
      </w:r>
      <w:bookmarkStart w:id="0" w:name="_GoBack"/>
      <w:bookmarkEnd w:id="0"/>
      <w:r w:rsidRPr="003646D4">
        <w:rPr>
          <w:rFonts w:ascii="Times New Roman" w:hAnsi="Times New Roman"/>
          <w:b/>
          <w:bCs/>
          <w:kern w:val="36"/>
          <w:sz w:val="48"/>
          <w:szCs w:val="48"/>
        </w:rPr>
        <w:t xml:space="preserve">Project </w:t>
      </w:r>
    </w:p>
    <w:p w:rsidR="0099286D" w:rsidRPr="003646D4" w:rsidRDefault="0099286D" w:rsidP="00AC38EC">
      <w:p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 xml:space="preserve">A group of </w:t>
      </w:r>
      <w:r>
        <w:rPr>
          <w:rFonts w:ascii="Times New Roman" w:hAnsi="Times New Roman"/>
        </w:rPr>
        <w:t>five</w:t>
      </w:r>
      <w:r w:rsidRPr="003646D4">
        <w:rPr>
          <w:rFonts w:ascii="Times New Roman" w:hAnsi="Times New Roman"/>
        </w:rPr>
        <w:t xml:space="preserve"> students will develop a web database application that contains the following components:</w:t>
      </w:r>
    </w:p>
    <w:p w:rsidR="0099286D" w:rsidRPr="003646D4" w:rsidRDefault="0099286D" w:rsidP="00AC38EC">
      <w:pPr>
        <w:pStyle w:val="ListParagraph"/>
        <w:numPr>
          <w:ilvl w:val="0"/>
          <w:numId w:val="3"/>
        </w:num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Valid semantic markup (HTML5)</w:t>
      </w:r>
    </w:p>
    <w:p w:rsidR="0099286D" w:rsidRPr="003646D4" w:rsidRDefault="0099286D" w:rsidP="00AC38EC">
      <w:pPr>
        <w:pStyle w:val="ListParagraph"/>
        <w:numPr>
          <w:ilvl w:val="0"/>
          <w:numId w:val="3"/>
        </w:num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Valid CSS</w:t>
      </w:r>
    </w:p>
    <w:p w:rsidR="0099286D" w:rsidRPr="003646D4" w:rsidRDefault="0099286D" w:rsidP="00AC38EC">
      <w:pPr>
        <w:pStyle w:val="ListParagraph"/>
        <w:numPr>
          <w:ilvl w:val="0"/>
          <w:numId w:val="3"/>
        </w:num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Client-side scripting (JavaScript)</w:t>
      </w:r>
    </w:p>
    <w:p w:rsidR="0099286D" w:rsidRPr="003646D4" w:rsidRDefault="0099286D" w:rsidP="00AC38EC">
      <w:pPr>
        <w:pStyle w:val="ListParagraph"/>
        <w:numPr>
          <w:ilvl w:val="0"/>
          <w:numId w:val="3"/>
        </w:num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Server-side scripting (php)</w:t>
      </w:r>
    </w:p>
    <w:p w:rsidR="0099286D" w:rsidRPr="003646D4" w:rsidRDefault="0099286D" w:rsidP="00AC38EC">
      <w:pPr>
        <w:pStyle w:val="ListParagraph"/>
        <w:numPr>
          <w:ilvl w:val="0"/>
          <w:numId w:val="3"/>
        </w:num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Database connectivity</w:t>
      </w:r>
    </w:p>
    <w:p w:rsidR="0099286D" w:rsidRDefault="0099286D" w:rsidP="00AC38EC">
      <w:pPr>
        <w:pStyle w:val="ListParagraph"/>
        <w:numPr>
          <w:ilvl w:val="0"/>
          <w:numId w:val="3"/>
        </w:num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smartTag w:uri="urn:schemas-microsoft-com:office:smarttags" w:element="City">
        <w:smartTag w:uri="urn:schemas-microsoft-com:office:smarttags" w:element="place">
          <w:r w:rsidRPr="003646D4">
            <w:rPr>
              <w:rFonts w:ascii="Times New Roman" w:hAnsi="Times New Roman"/>
            </w:rPr>
            <w:t>AJAX</w:t>
          </w:r>
        </w:smartTag>
      </w:smartTag>
    </w:p>
    <w:p w:rsidR="0099286D" w:rsidRDefault="0099286D" w:rsidP="00960DAA">
      <w:pPr>
        <w:pStyle w:val="ListParagraph"/>
        <w:tabs>
          <w:tab w:val="left" w:pos="-1440"/>
          <w:tab w:val="left" w:pos="-720"/>
        </w:tabs>
        <w:suppressAutoHyphens/>
        <w:spacing w:line="330" w:lineRule="exact"/>
        <w:ind w:left="0"/>
        <w:jc w:val="both"/>
        <w:rPr>
          <w:rFonts w:ascii="Times New Roman" w:hAnsi="Times New Roman"/>
        </w:rPr>
      </w:pPr>
    </w:p>
    <w:p w:rsidR="0099286D" w:rsidRPr="003646D4" w:rsidRDefault="0099286D" w:rsidP="009F10E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</w:p>
    <w:p w:rsidR="0099286D" w:rsidRPr="003646D4" w:rsidRDefault="0099286D" w:rsidP="000B6976">
      <w:pPr>
        <w:shd w:val="clear" w:color="auto" w:fill="FFCC00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3646D4">
        <w:rPr>
          <w:rFonts w:ascii="Times New Roman" w:hAnsi="Times New Roman"/>
          <w:b/>
          <w:bCs/>
          <w:sz w:val="36"/>
          <w:szCs w:val="36"/>
        </w:rPr>
        <w:t xml:space="preserve">Proposal: Due </w:t>
      </w:r>
      <w:r>
        <w:rPr>
          <w:rFonts w:ascii="Times New Roman" w:hAnsi="Times New Roman"/>
          <w:b/>
          <w:bCs/>
          <w:sz w:val="36"/>
          <w:szCs w:val="36"/>
        </w:rPr>
        <w:t>4 Oct</w:t>
      </w:r>
      <w:r w:rsidRPr="003646D4">
        <w:rPr>
          <w:rFonts w:ascii="Times New Roman" w:hAnsi="Times New Roman"/>
          <w:b/>
          <w:bCs/>
          <w:sz w:val="36"/>
          <w:szCs w:val="36"/>
        </w:rPr>
        <w:t xml:space="preserve"> 201</w:t>
      </w:r>
      <w:r>
        <w:rPr>
          <w:rFonts w:ascii="Times New Roman" w:hAnsi="Times New Roman"/>
          <w:b/>
          <w:bCs/>
          <w:sz w:val="36"/>
          <w:szCs w:val="36"/>
        </w:rPr>
        <w:t>7 (Wednesday</w:t>
      </w:r>
      <w:r w:rsidRPr="003646D4">
        <w:rPr>
          <w:rFonts w:ascii="Times New Roman" w:hAnsi="Times New Roman"/>
          <w:b/>
          <w:bCs/>
          <w:sz w:val="36"/>
          <w:szCs w:val="36"/>
        </w:rPr>
        <w:t xml:space="preserve">) 5:00pm </w:t>
      </w:r>
    </w:p>
    <w:p w:rsidR="0099286D" w:rsidRPr="003646D4" w:rsidRDefault="0099286D" w:rsidP="00AC38EC">
      <w:pPr>
        <w:tabs>
          <w:tab w:val="left" w:pos="-1440"/>
          <w:tab w:val="left" w:pos="-720"/>
        </w:tabs>
        <w:suppressAutoHyphens/>
        <w:spacing w:line="330" w:lineRule="exact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 xml:space="preserve">A one-page proposal has to be submitted on or before </w:t>
      </w:r>
      <w:r w:rsidRPr="003646D4">
        <w:rPr>
          <w:rFonts w:ascii="Times New Roman" w:hAnsi="Times New Roman"/>
          <w:shd w:val="clear" w:color="auto" w:fill="FFCC00"/>
        </w:rPr>
        <w:t xml:space="preserve">5:00pm, </w:t>
      </w:r>
      <w:r>
        <w:rPr>
          <w:rFonts w:ascii="Times New Roman" w:hAnsi="Times New Roman"/>
          <w:shd w:val="clear" w:color="auto" w:fill="FFCC00"/>
        </w:rPr>
        <w:t>4</w:t>
      </w:r>
      <w:r w:rsidRPr="003646D4">
        <w:rPr>
          <w:rFonts w:ascii="Times New Roman" w:hAnsi="Times New Roman"/>
          <w:shd w:val="clear" w:color="auto" w:fill="FFCC00"/>
        </w:rPr>
        <w:t xml:space="preserve"> </w:t>
      </w:r>
      <w:r>
        <w:rPr>
          <w:rFonts w:ascii="Times New Roman" w:hAnsi="Times New Roman"/>
          <w:shd w:val="clear" w:color="auto" w:fill="FFCC00"/>
        </w:rPr>
        <w:t>Oct</w:t>
      </w:r>
      <w:r w:rsidRPr="003646D4">
        <w:rPr>
          <w:rFonts w:ascii="Times New Roman" w:hAnsi="Times New Roman"/>
          <w:shd w:val="clear" w:color="auto" w:fill="FFCC00"/>
        </w:rPr>
        <w:t xml:space="preserve"> 201</w:t>
      </w:r>
      <w:r>
        <w:rPr>
          <w:rFonts w:ascii="Times New Roman" w:hAnsi="Times New Roman"/>
          <w:shd w:val="clear" w:color="auto" w:fill="FFCC00"/>
        </w:rPr>
        <w:t>7</w:t>
      </w:r>
      <w:r w:rsidRPr="003646D4">
        <w:rPr>
          <w:rFonts w:ascii="Times New Roman" w:hAnsi="Times New Roman"/>
        </w:rPr>
        <w:t>.  Your proposal must provide the following information:</w:t>
      </w:r>
    </w:p>
    <w:p w:rsidR="0099286D" w:rsidRPr="003646D4" w:rsidRDefault="0099286D" w:rsidP="009F1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The names</w:t>
      </w:r>
      <w:r>
        <w:rPr>
          <w:rFonts w:ascii="Times New Roman" w:hAnsi="Times New Roman"/>
          <w:sz w:val="24"/>
          <w:szCs w:val="24"/>
        </w:rPr>
        <w:t>,</w:t>
      </w:r>
      <w:r w:rsidRPr="003646D4">
        <w:rPr>
          <w:rFonts w:ascii="Times New Roman" w:hAnsi="Times New Roman"/>
          <w:sz w:val="24"/>
          <w:szCs w:val="24"/>
        </w:rPr>
        <w:t xml:space="preserve"> student numbers </w:t>
      </w:r>
      <w:r>
        <w:rPr>
          <w:rFonts w:ascii="Times New Roman" w:hAnsi="Times New Roman"/>
          <w:sz w:val="24"/>
          <w:szCs w:val="24"/>
        </w:rPr>
        <w:t xml:space="preserve">and the programme codes </w:t>
      </w:r>
      <w:r w:rsidRPr="003646D4">
        <w:rPr>
          <w:rFonts w:ascii="Times New Roman" w:hAnsi="Times New Roman"/>
          <w:sz w:val="24"/>
          <w:szCs w:val="24"/>
        </w:rPr>
        <w:t xml:space="preserve">of the </w:t>
      </w:r>
      <w:r>
        <w:rPr>
          <w:rFonts w:ascii="Times New Roman" w:hAnsi="Times New Roman"/>
          <w:sz w:val="24"/>
          <w:szCs w:val="24"/>
        </w:rPr>
        <w:t>5</w:t>
      </w:r>
      <w:r w:rsidRPr="003646D4">
        <w:rPr>
          <w:rFonts w:ascii="Times New Roman" w:hAnsi="Times New Roman"/>
          <w:sz w:val="24"/>
          <w:szCs w:val="24"/>
        </w:rPr>
        <w:t xml:space="preserve"> group members.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9286D" w:rsidRPr="003646D4" w:rsidRDefault="0099286D" w:rsidP="00AC3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Title of the web database application to be developed.</w:t>
      </w:r>
    </w:p>
    <w:p w:rsidR="0099286D" w:rsidRPr="003646D4" w:rsidRDefault="0099286D" w:rsidP="00AC3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Objective of your proposed project.</w:t>
      </w:r>
    </w:p>
    <w:p w:rsidR="0099286D" w:rsidRPr="003646D4" w:rsidRDefault="0099286D" w:rsidP="00AC3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A summary of the technologies you intend to use.</w:t>
      </w:r>
    </w:p>
    <w:p w:rsidR="0099286D" w:rsidRPr="003646D4" w:rsidRDefault="0099286D" w:rsidP="00AC3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A summary of features of the web database application to be developed.</w:t>
      </w:r>
    </w:p>
    <w:p w:rsidR="0099286D" w:rsidRDefault="0099286D" w:rsidP="009F10E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</w:p>
    <w:p w:rsidR="0099286D" w:rsidRDefault="0099286D" w:rsidP="00960DAA">
      <w:pPr>
        <w:shd w:val="clear" w:color="auto" w:fill="FFCC00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Discussion Sessions</w:t>
      </w:r>
      <w:r w:rsidRPr="003646D4">
        <w:rPr>
          <w:rFonts w:ascii="Times New Roman" w:hAnsi="Times New Roman"/>
          <w:b/>
          <w:bCs/>
          <w:sz w:val="36"/>
          <w:szCs w:val="36"/>
        </w:rPr>
        <w:t xml:space="preserve">: </w:t>
      </w:r>
    </w:p>
    <w:p w:rsidR="0099286D" w:rsidRDefault="0099286D" w:rsidP="00960DAA">
      <w:pPr>
        <w:shd w:val="clear" w:color="auto" w:fill="FFCC00"/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16 Oct 2017 (Mon): 08:30 – 10:30</w:t>
      </w:r>
    </w:p>
    <w:p w:rsidR="0099286D" w:rsidRPr="003646D4" w:rsidRDefault="0099286D" w:rsidP="00960DAA">
      <w:pPr>
        <w:shd w:val="clear" w:color="auto" w:fill="FFCC00"/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18 Oct 2017 (Wed): 12:30 – 15:30</w:t>
      </w:r>
    </w:p>
    <w:p w:rsidR="0099286D" w:rsidRDefault="0099286D" w:rsidP="009F10E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</w:p>
    <w:p w:rsidR="0099286D" w:rsidRPr="003646D4" w:rsidRDefault="0099286D" w:rsidP="009F10E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</w:p>
    <w:p w:rsidR="0099286D" w:rsidRDefault="0099286D" w:rsidP="000B6976">
      <w:pPr>
        <w:shd w:val="clear" w:color="auto" w:fill="FFCC00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3646D4">
        <w:rPr>
          <w:rFonts w:ascii="Times New Roman" w:hAnsi="Times New Roman"/>
          <w:b/>
          <w:bCs/>
          <w:sz w:val="36"/>
          <w:szCs w:val="36"/>
        </w:rPr>
        <w:t xml:space="preserve">Report Submission: Due </w:t>
      </w:r>
      <w:r>
        <w:rPr>
          <w:rFonts w:ascii="Times New Roman" w:hAnsi="Times New Roman"/>
          <w:b/>
          <w:bCs/>
          <w:sz w:val="36"/>
          <w:szCs w:val="36"/>
        </w:rPr>
        <w:t>date: 29</w:t>
      </w:r>
      <w:r w:rsidRPr="003646D4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 xml:space="preserve">November 2017, </w:t>
      </w:r>
      <w:r w:rsidRPr="003646D4">
        <w:rPr>
          <w:rFonts w:ascii="Times New Roman" w:hAnsi="Times New Roman"/>
          <w:b/>
          <w:bCs/>
          <w:sz w:val="36"/>
          <w:szCs w:val="36"/>
        </w:rPr>
        <w:t>5:00pm</w:t>
      </w:r>
    </w:p>
    <w:p w:rsidR="0099286D" w:rsidRPr="003646D4" w:rsidRDefault="0099286D" w:rsidP="000B6976">
      <w:pPr>
        <w:shd w:val="clear" w:color="auto" w:fill="FFCC00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Presentation</w:t>
      </w:r>
      <w:r w:rsidRPr="003646D4">
        <w:rPr>
          <w:rFonts w:ascii="Times New Roman" w:hAnsi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/>
          <w:b/>
          <w:bCs/>
          <w:sz w:val="36"/>
          <w:szCs w:val="36"/>
        </w:rPr>
        <w:t>27 November 2017 and 29 November</w:t>
      </w:r>
      <w:r w:rsidRPr="003646D4">
        <w:rPr>
          <w:rFonts w:ascii="Times New Roman" w:hAnsi="Times New Roman"/>
          <w:b/>
          <w:bCs/>
          <w:sz w:val="36"/>
          <w:szCs w:val="36"/>
        </w:rPr>
        <w:t xml:space="preserve"> 201</w:t>
      </w:r>
      <w:r>
        <w:rPr>
          <w:rFonts w:ascii="Times New Roman" w:hAnsi="Times New Roman"/>
          <w:b/>
          <w:bCs/>
          <w:sz w:val="36"/>
          <w:szCs w:val="36"/>
        </w:rPr>
        <w:t>7</w:t>
      </w:r>
    </w:p>
    <w:p w:rsidR="0099286D" w:rsidRPr="003646D4" w:rsidRDefault="0099286D" w:rsidP="009F10E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During the last week of classes, teams will demonstrate their mini-projects.  Demonstrations are limited to 15 minutes, and should include a brief introduction to the project, the specifics of the underlying implementation, and a brief demonstration of its functionality.</w:t>
      </w:r>
    </w:p>
    <w:p w:rsidR="0099286D" w:rsidRDefault="0099286D" w:rsidP="009F10E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Besides, a report and a CDROM have to be submitted.  The report should contain the following:</w:t>
      </w:r>
    </w:p>
    <w:p w:rsidR="0099286D" w:rsidRPr="003646D4" w:rsidRDefault="0099286D" w:rsidP="009F10E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99286D" w:rsidRPr="003646D4" w:rsidRDefault="0099286D" w:rsidP="000F74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 xml:space="preserve">A site map demonstrating the basic structure of the web database application.  </w:t>
      </w:r>
    </w:p>
    <w:p w:rsidR="0099286D" w:rsidRPr="003646D4" w:rsidRDefault="0099286D" w:rsidP="000F74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 xml:space="preserve">A list summarizing the functionalities of the web application.  </w:t>
      </w:r>
    </w:p>
    <w:p w:rsidR="0099286D" w:rsidRPr="003646D4" w:rsidRDefault="0099286D" w:rsidP="000F74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A list summarizing the technologies that have been used.  Give one to two examples for each technology that has been used.</w:t>
      </w:r>
    </w:p>
    <w:p w:rsidR="0099286D" w:rsidRDefault="0099286D" w:rsidP="000F74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A list showing each team member’s contributions to the project.</w:t>
      </w:r>
      <w:r>
        <w:rPr>
          <w:rFonts w:ascii="Times New Roman" w:hAnsi="Times New Roman"/>
          <w:sz w:val="24"/>
          <w:szCs w:val="24"/>
        </w:rPr>
        <w:t xml:space="preserve">  This includes the exact works that have been done and the contribution in terms of the percentage towards the whole mini-project</w:t>
      </w:r>
    </w:p>
    <w:p w:rsidR="0099286D" w:rsidRPr="003646D4" w:rsidRDefault="0099286D" w:rsidP="000F74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table showing the grades given by a particular group member to other members in the group.</w:t>
      </w:r>
    </w:p>
    <w:p w:rsidR="0099286D" w:rsidRPr="003646D4" w:rsidRDefault="0099286D" w:rsidP="005901F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 xml:space="preserve">The CDROM should contain the report and all the files for the web application.  </w:t>
      </w:r>
    </w:p>
    <w:p w:rsidR="0099286D" w:rsidRPr="003646D4" w:rsidRDefault="0099286D" w:rsidP="005901F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99286D" w:rsidRPr="003646D4" w:rsidRDefault="0099286D" w:rsidP="000F741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3646D4">
        <w:rPr>
          <w:rFonts w:ascii="Times New Roman" w:hAnsi="Times New Roman"/>
          <w:b/>
          <w:bCs/>
          <w:kern w:val="36"/>
          <w:sz w:val="48"/>
          <w:szCs w:val="48"/>
        </w:rPr>
        <w:t xml:space="preserve">Grading </w:t>
      </w:r>
    </w:p>
    <w:p w:rsidR="0099286D" w:rsidRPr="003646D4" w:rsidRDefault="0099286D" w:rsidP="000F741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646D4">
        <w:rPr>
          <w:rFonts w:ascii="Times New Roman" w:hAnsi="Times New Roman"/>
          <w:sz w:val="24"/>
          <w:szCs w:val="24"/>
        </w:rPr>
        <w:t>Marks will be given accord</w:t>
      </w:r>
      <w:r>
        <w:rPr>
          <w:rFonts w:ascii="Times New Roman" w:hAnsi="Times New Roman"/>
          <w:sz w:val="24"/>
          <w:szCs w:val="24"/>
        </w:rPr>
        <w:t>i</w:t>
      </w:r>
      <w:r w:rsidRPr="003646D4">
        <w:rPr>
          <w:rFonts w:ascii="Times New Roman" w:hAnsi="Times New Roman"/>
          <w:sz w:val="24"/>
          <w:szCs w:val="24"/>
        </w:rPr>
        <w:t>ng to:</w:t>
      </w:r>
    </w:p>
    <w:p w:rsidR="0099286D" w:rsidRPr="003646D4" w:rsidRDefault="0099286D" w:rsidP="000F741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Program design and use of correct scripting codes</w:t>
      </w:r>
    </w:p>
    <w:p w:rsidR="0099286D" w:rsidRPr="003646D4" w:rsidRDefault="0099286D" w:rsidP="000F741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Quality of Code and markup</w:t>
      </w:r>
    </w:p>
    <w:p w:rsidR="0099286D" w:rsidRPr="003646D4" w:rsidRDefault="0099286D" w:rsidP="000F741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Functionality and overall execution</w:t>
      </w:r>
    </w:p>
    <w:p w:rsidR="0099286D" w:rsidRPr="003646D4" w:rsidRDefault="0099286D" w:rsidP="000F741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646D4">
        <w:rPr>
          <w:rFonts w:ascii="Times New Roman" w:hAnsi="Times New Roman"/>
        </w:rPr>
        <w:t>Team member’s contribution to the project</w:t>
      </w:r>
    </w:p>
    <w:p w:rsidR="0099286D" w:rsidRDefault="0099286D"/>
    <w:sectPr w:rsidR="0099286D" w:rsidSect="00DD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7DAF4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2B812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FFC8F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743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DD231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527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F893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44D0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82A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3A8E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E0984"/>
    <w:multiLevelType w:val="hybridMultilevel"/>
    <w:tmpl w:val="8C02B66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DCA746D"/>
    <w:multiLevelType w:val="multilevel"/>
    <w:tmpl w:val="ABF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2D2C4A"/>
    <w:multiLevelType w:val="hybridMultilevel"/>
    <w:tmpl w:val="80B2D0E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3">
    <w:nsid w:val="438A4D20"/>
    <w:multiLevelType w:val="multilevel"/>
    <w:tmpl w:val="FCE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D528DE"/>
    <w:multiLevelType w:val="hybridMultilevel"/>
    <w:tmpl w:val="EBE4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D31A41"/>
    <w:multiLevelType w:val="hybridMultilevel"/>
    <w:tmpl w:val="C0D2B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5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E32"/>
    <w:rsid w:val="000B6976"/>
    <w:rsid w:val="000F6E32"/>
    <w:rsid w:val="000F7414"/>
    <w:rsid w:val="000F7F1E"/>
    <w:rsid w:val="00112B4C"/>
    <w:rsid w:val="00133EE5"/>
    <w:rsid w:val="002B5F06"/>
    <w:rsid w:val="002C2033"/>
    <w:rsid w:val="002C61DC"/>
    <w:rsid w:val="003646D4"/>
    <w:rsid w:val="0038091D"/>
    <w:rsid w:val="00394C0E"/>
    <w:rsid w:val="003E1F85"/>
    <w:rsid w:val="0047301D"/>
    <w:rsid w:val="004A763D"/>
    <w:rsid w:val="004B7712"/>
    <w:rsid w:val="004D62DD"/>
    <w:rsid w:val="004F58F5"/>
    <w:rsid w:val="00505841"/>
    <w:rsid w:val="005901F0"/>
    <w:rsid w:val="00656AAF"/>
    <w:rsid w:val="00670BCA"/>
    <w:rsid w:val="00682CFC"/>
    <w:rsid w:val="006A51BA"/>
    <w:rsid w:val="0075711F"/>
    <w:rsid w:val="00772F4A"/>
    <w:rsid w:val="007F05AE"/>
    <w:rsid w:val="00815AEC"/>
    <w:rsid w:val="00865C80"/>
    <w:rsid w:val="0088142E"/>
    <w:rsid w:val="00960DAA"/>
    <w:rsid w:val="0099286D"/>
    <w:rsid w:val="009D159D"/>
    <w:rsid w:val="009E4B2D"/>
    <w:rsid w:val="009F10ED"/>
    <w:rsid w:val="00A42630"/>
    <w:rsid w:val="00AB6118"/>
    <w:rsid w:val="00AC38EC"/>
    <w:rsid w:val="00AC5F5A"/>
    <w:rsid w:val="00AC71A3"/>
    <w:rsid w:val="00AD698B"/>
    <w:rsid w:val="00AF165B"/>
    <w:rsid w:val="00B478B0"/>
    <w:rsid w:val="00B6171E"/>
    <w:rsid w:val="00BB7FA4"/>
    <w:rsid w:val="00CE1D60"/>
    <w:rsid w:val="00DB5759"/>
    <w:rsid w:val="00DD6BF8"/>
    <w:rsid w:val="00E6591D"/>
    <w:rsid w:val="00EF36F6"/>
    <w:rsid w:val="00F8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F8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9F1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9F1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9F1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10E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F10E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F10E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rsid w:val="009F10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C3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0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2</Pages>
  <Words>315</Words>
  <Characters>1797</Characters>
  <Application>Microsoft Office Outlook</Application>
  <DocSecurity>0</DocSecurity>
  <Lines>0</Lines>
  <Paragraphs>0</Paragraphs>
  <ScaleCrop>false</ScaleCrop>
  <Company>PolyU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Law</dc:creator>
  <cp:keywords/>
  <dc:description/>
  <cp:lastModifiedBy>echo</cp:lastModifiedBy>
  <cp:revision>18</cp:revision>
  <dcterms:created xsi:type="dcterms:W3CDTF">2012-07-20T07:06:00Z</dcterms:created>
  <dcterms:modified xsi:type="dcterms:W3CDTF">2017-08-29T09:26:00Z</dcterms:modified>
</cp:coreProperties>
</file>